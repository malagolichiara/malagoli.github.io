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53CFE" w14:textId="77777777" w:rsidR="00255057" w:rsidRPr="00562BAE" w:rsidRDefault="00694FD5" w:rsidP="00220D32">
      <w:pPr>
        <w:pStyle w:val="Titolo"/>
        <w:spacing w:line="240" w:lineRule="auto"/>
        <w:rPr>
          <w:noProof/>
          <w:color w:val="auto"/>
          <w:szCs w:val="64"/>
        </w:rPr>
      </w:pPr>
      <w:r w:rsidRPr="00562BAE">
        <w:rPr>
          <w:noProof/>
          <w:color w:val="auto"/>
          <w:szCs w:val="64"/>
        </w:rPr>
        <w:t>Malagoli Chiara</w:t>
      </w:r>
    </w:p>
    <w:tbl>
      <w:tblPr>
        <w:tblStyle w:val="Tabellacurriculum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562BAE" w:rsidRPr="00562BAE" w14:paraId="675C55AB" w14:textId="77777777" w:rsidTr="00255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4B8191C6" w14:textId="77777777" w:rsidR="00255057" w:rsidRPr="00562BAE" w:rsidRDefault="00255057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  <w:tc>
          <w:tcPr>
            <w:tcW w:w="4087" w:type="pct"/>
          </w:tcPr>
          <w:p w14:paraId="44C226EE" w14:textId="77777777" w:rsidR="00255057" w:rsidRPr="00562BAE" w:rsidRDefault="00255057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</w:tr>
      <w:tr w:rsidR="00562BAE" w:rsidRPr="00562BAE" w14:paraId="0128183C" w14:textId="77777777" w:rsidTr="00255057">
        <w:tc>
          <w:tcPr>
            <w:tcW w:w="913" w:type="pct"/>
          </w:tcPr>
          <w:p w14:paraId="5C4F7FD3" w14:textId="77777777" w:rsidR="00255057" w:rsidRPr="00562BAE" w:rsidRDefault="00255057" w:rsidP="00220D32">
            <w:pPr>
              <w:rPr>
                <w:noProof/>
                <w:color w:val="auto"/>
                <w:sz w:val="20"/>
              </w:rPr>
            </w:pPr>
          </w:p>
        </w:tc>
        <w:tc>
          <w:tcPr>
            <w:tcW w:w="4087" w:type="pct"/>
          </w:tcPr>
          <w:p w14:paraId="0FA5046D" w14:textId="2E79F316" w:rsidR="00255057" w:rsidRPr="00562BAE" w:rsidRDefault="00694FD5" w:rsidP="00220D32">
            <w:pPr>
              <w:pStyle w:val="Informazionicontatt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Via ugo fosoclo 3, Cadiroggio, Castellarano (RE)</w:t>
            </w:r>
            <w:r w:rsidR="004536AD" w:rsidRPr="00562BAE">
              <w:rPr>
                <w:noProof/>
                <w:color w:val="auto"/>
                <w:sz w:val="20"/>
              </w:rPr>
              <w:t> | </w:t>
            </w:r>
            <w:r w:rsidRPr="00562BAE">
              <w:rPr>
                <w:noProof/>
                <w:color w:val="auto"/>
                <w:sz w:val="20"/>
              </w:rPr>
              <w:t>3470334088</w:t>
            </w:r>
            <w:r w:rsidR="004536AD" w:rsidRPr="00562BAE">
              <w:rPr>
                <w:noProof/>
                <w:color w:val="auto"/>
                <w:sz w:val="20"/>
              </w:rPr>
              <w:t> | </w:t>
            </w:r>
            <w:hyperlink r:id="rId8" w:history="1">
              <w:r w:rsidR="00F40691" w:rsidRPr="00562BAE">
                <w:rPr>
                  <w:rStyle w:val="Collegamentoipertestuale"/>
                  <w:noProof/>
                  <w:color w:val="auto"/>
                  <w:sz w:val="20"/>
                </w:rPr>
                <w:t>malagoli@gbinside.com</w:t>
              </w:r>
            </w:hyperlink>
          </w:p>
          <w:p w14:paraId="70E7A168" w14:textId="399162D1" w:rsidR="00F40691" w:rsidRPr="00562BAE" w:rsidRDefault="00F40691" w:rsidP="00220D32">
            <w:pPr>
              <w:pStyle w:val="Informazionicontatt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Nata a Sassuolo</w:t>
            </w:r>
            <w:r w:rsidR="0013496A" w:rsidRPr="00562BAE">
              <w:rPr>
                <w:noProof/>
                <w:color w:val="auto"/>
                <w:sz w:val="20"/>
              </w:rPr>
              <w:t xml:space="preserve"> (MO)</w:t>
            </w:r>
            <w:r w:rsidRPr="00562BAE">
              <w:rPr>
                <w:noProof/>
                <w:color w:val="auto"/>
                <w:sz w:val="20"/>
              </w:rPr>
              <w:t xml:space="preserve"> il 24 Maggio 1978</w:t>
            </w:r>
          </w:p>
        </w:tc>
      </w:tr>
    </w:tbl>
    <w:p w14:paraId="7A36563D" w14:textId="77777777" w:rsidR="00255057" w:rsidRPr="00562BAE" w:rsidRDefault="004536AD" w:rsidP="00220D32">
      <w:pPr>
        <w:pStyle w:val="Intestazionedisezione"/>
        <w:spacing w:line="240" w:lineRule="auto"/>
        <w:rPr>
          <w:noProof/>
          <w:color w:val="auto"/>
          <w:szCs w:val="26"/>
        </w:rPr>
      </w:pPr>
      <w:r w:rsidRPr="00562BAE">
        <w:rPr>
          <w:noProof/>
          <w:color w:val="auto"/>
          <w:szCs w:val="26"/>
        </w:rPr>
        <w:t>Riepilogo</w:t>
      </w:r>
    </w:p>
    <w:tbl>
      <w:tblPr>
        <w:tblStyle w:val="Tabellacurriculum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562BAE" w:rsidRPr="00562BAE" w14:paraId="0431128D" w14:textId="77777777" w:rsidTr="00255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19754F4" w14:textId="77777777" w:rsidR="00255057" w:rsidRPr="00562BAE" w:rsidRDefault="00255057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  <w:tc>
          <w:tcPr>
            <w:tcW w:w="4087" w:type="pct"/>
          </w:tcPr>
          <w:p w14:paraId="75A2DE24" w14:textId="77777777" w:rsidR="00255057" w:rsidRPr="00562BAE" w:rsidRDefault="00255057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</w:tr>
      <w:tr w:rsidR="00562BAE" w:rsidRPr="00562BAE" w14:paraId="283517AD" w14:textId="77777777" w:rsidTr="00255057">
        <w:tc>
          <w:tcPr>
            <w:tcW w:w="913" w:type="pct"/>
          </w:tcPr>
          <w:p w14:paraId="69A16E48" w14:textId="77777777" w:rsidR="00255057" w:rsidRPr="00562BAE" w:rsidRDefault="00255057" w:rsidP="00220D32">
            <w:pPr>
              <w:rPr>
                <w:noProof/>
                <w:color w:val="auto"/>
                <w:sz w:val="20"/>
              </w:rPr>
            </w:pPr>
          </w:p>
        </w:tc>
        <w:tc>
          <w:tcPr>
            <w:tcW w:w="4087" w:type="pct"/>
          </w:tcPr>
          <w:p w14:paraId="53BC3BDD" w14:textId="77777777" w:rsidR="003D0E7E" w:rsidRPr="00562BAE" w:rsidRDefault="003D0E7E" w:rsidP="00220D32">
            <w:pPr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Come impiegata, mi occupo principalmente di ricevere, svolgere, archiviare e controllorare le pratiche verso gli sitituti INPS, INAIL, CASSE ARTIGIANE, …</w:t>
            </w:r>
          </w:p>
          <w:p w14:paraId="03E71D86" w14:textId="77777777" w:rsidR="003D0E7E" w:rsidRPr="00562BAE" w:rsidRDefault="003D0E7E" w:rsidP="00220D32">
            <w:pPr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Inoltre svolgo il calcolo delle buste paga, partendo dai segnaore che le ditte ci inviano.</w:t>
            </w:r>
            <w:bookmarkStart w:id="0" w:name="_GoBack"/>
            <w:bookmarkEnd w:id="0"/>
          </w:p>
          <w:p w14:paraId="7110AFCC" w14:textId="5FDE9777" w:rsidR="00255057" w:rsidRPr="00562BAE" w:rsidRDefault="003D0E7E" w:rsidP="00220D32">
            <w:pPr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Mi occupo di inviare telematicamente i contributi F24 all’INPS</w:t>
            </w:r>
          </w:p>
        </w:tc>
      </w:tr>
    </w:tbl>
    <w:p w14:paraId="17DA1759" w14:textId="5464562D" w:rsidR="00255057" w:rsidRPr="00562BAE" w:rsidRDefault="004536AD" w:rsidP="00220D32">
      <w:pPr>
        <w:pStyle w:val="Intestazionedisezione"/>
        <w:spacing w:line="240" w:lineRule="auto"/>
        <w:rPr>
          <w:noProof/>
          <w:color w:val="auto"/>
          <w:szCs w:val="26"/>
        </w:rPr>
      </w:pPr>
      <w:r w:rsidRPr="00562BAE">
        <w:rPr>
          <w:noProof/>
          <w:color w:val="auto"/>
          <w:szCs w:val="26"/>
        </w:rPr>
        <w:t>Abilità informatiche</w:t>
      </w:r>
    </w:p>
    <w:tbl>
      <w:tblPr>
        <w:tblStyle w:val="Tabellacurriculum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562BAE" w:rsidRPr="00562BAE" w14:paraId="74AE280E" w14:textId="77777777" w:rsidTr="00255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24BE8075" w14:textId="77777777" w:rsidR="00255057" w:rsidRPr="00562BAE" w:rsidRDefault="00255057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  <w:tc>
          <w:tcPr>
            <w:tcW w:w="4087" w:type="pct"/>
          </w:tcPr>
          <w:p w14:paraId="3B52DB27" w14:textId="77777777" w:rsidR="00255057" w:rsidRPr="00562BAE" w:rsidRDefault="00255057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</w:tr>
      <w:tr w:rsidR="00562BAE" w:rsidRPr="00562BAE" w14:paraId="1F0D7359" w14:textId="77777777" w:rsidTr="00255057">
        <w:tc>
          <w:tcPr>
            <w:tcW w:w="913" w:type="pct"/>
          </w:tcPr>
          <w:p w14:paraId="58438676" w14:textId="77777777" w:rsidR="00255057" w:rsidRPr="00562BAE" w:rsidRDefault="00255057" w:rsidP="00220D32">
            <w:pPr>
              <w:rPr>
                <w:noProof/>
                <w:color w:val="auto"/>
                <w:sz w:val="20"/>
              </w:rPr>
            </w:pPr>
          </w:p>
        </w:tc>
        <w:tc>
          <w:tcPr>
            <w:tcW w:w="4087" w:type="pct"/>
          </w:tcPr>
          <w:p w14:paraId="318A53EE" w14:textId="77777777" w:rsidR="00255057" w:rsidRPr="00562BAE" w:rsidRDefault="004536AD" w:rsidP="00220D32">
            <w:pPr>
              <w:pStyle w:val="Sezionesecondaria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Lingue</w:t>
            </w:r>
          </w:p>
          <w:p w14:paraId="22C29CFE" w14:textId="7728397E" w:rsidR="00255057" w:rsidRPr="00562BAE" w:rsidRDefault="003D0E7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Inglese: livello scolastico; riesco a seguire una conversazione se l’interlocutore non parla troppo velocemente.</w:t>
            </w:r>
          </w:p>
        </w:tc>
      </w:tr>
      <w:sdt>
        <w:sdtPr>
          <w:rPr>
            <w:noProof/>
            <w:color w:val="auto"/>
            <w:sz w:val="20"/>
          </w:rPr>
          <w:id w:val="1857463929"/>
        </w:sdtPr>
        <w:sdtEndPr/>
        <w:sdtContent>
          <w:sdt>
            <w:sdtPr>
              <w:rPr>
                <w:noProof/>
                <w:color w:val="auto"/>
                <w:sz w:val="20"/>
              </w:rPr>
              <w:id w:val="2011181661"/>
              <w:placeholder>
                <w:docPart w:val="39C0E222A26246DAAA575A88285CF3FA"/>
              </w:placeholder>
            </w:sdtPr>
            <w:sdtEndPr/>
            <w:sdtContent>
              <w:tr w:rsidR="00562BAE" w:rsidRPr="00562BAE" w14:paraId="786B2C28" w14:textId="77777777" w:rsidTr="00255057">
                <w:tc>
                  <w:tcPr>
                    <w:tcW w:w="913" w:type="pct"/>
                  </w:tcPr>
                  <w:p w14:paraId="620EE436" w14:textId="77777777" w:rsidR="00255057" w:rsidRPr="00562BAE" w:rsidRDefault="00255057" w:rsidP="00220D32">
                    <w:pPr>
                      <w:rPr>
                        <w:noProof/>
                        <w:color w:val="auto"/>
                        <w:sz w:val="20"/>
                      </w:rPr>
                    </w:pPr>
                  </w:p>
                </w:tc>
                <w:tc>
                  <w:tcPr>
                    <w:tcW w:w="4087" w:type="pct"/>
                  </w:tcPr>
                  <w:p w14:paraId="7055E55F" w14:textId="77777777" w:rsidR="00255057" w:rsidRPr="00562BAE" w:rsidRDefault="004536AD" w:rsidP="00220D32">
                    <w:pPr>
                      <w:pStyle w:val="Sezionesecondaria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Software</w:t>
                    </w:r>
                  </w:p>
                  <w:p w14:paraId="497BC16C" w14:textId="77777777" w:rsidR="003D0E7E" w:rsidRPr="00562BAE" w:rsidRDefault="003D0E7E" w:rsidP="00220D32">
                    <w:pPr>
                      <w:pStyle w:val="Puntoelenc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Skillata sull’uso del pacchetto office, soprattutto EXCEL, nella creazione di fogli ocon formule, e la gestione di flussi mail con le regole di OUTLOOK.</w:t>
                    </w:r>
                  </w:p>
                  <w:p w14:paraId="5D7725C2" w14:textId="3E12F27B" w:rsidR="003D0E7E" w:rsidRPr="00562BAE" w:rsidRDefault="003D0E7E" w:rsidP="00220D32">
                    <w:pPr>
                      <w:pStyle w:val="Puntoelenc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Utilizzo su base giornaliera il programm apaghe di TEAM SYSTEM</w:t>
                    </w:r>
                  </w:p>
                  <w:p w14:paraId="2A4D7416" w14:textId="4E70EE6A" w:rsidR="00255057" w:rsidRPr="00562BAE" w:rsidRDefault="003D0E7E" w:rsidP="00220D32">
                    <w:pPr>
                      <w:pStyle w:val="Puntoelenc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In passto ho sviluppato software in C e C++, non è il mio attuale campo, ma questa esperienza mi dà la capacità di valutare gli errori di altri programmi, come ad esempio quello di elaborazione paghe</w:t>
                    </w:r>
                  </w:p>
                </w:tc>
              </w:tr>
            </w:sdtContent>
          </w:sdt>
        </w:sdtContent>
      </w:sdt>
    </w:tbl>
    <w:p w14:paraId="4289F544" w14:textId="77777777" w:rsidR="00255057" w:rsidRPr="00562BAE" w:rsidRDefault="004536AD" w:rsidP="00220D32">
      <w:pPr>
        <w:pStyle w:val="Intestazionedisezione"/>
        <w:spacing w:line="240" w:lineRule="auto"/>
        <w:rPr>
          <w:noProof/>
          <w:color w:val="auto"/>
          <w:szCs w:val="26"/>
        </w:rPr>
      </w:pPr>
      <w:r w:rsidRPr="00562BAE">
        <w:rPr>
          <w:noProof/>
          <w:color w:val="auto"/>
          <w:szCs w:val="26"/>
        </w:rPr>
        <w:t>Esperienza</w:t>
      </w:r>
    </w:p>
    <w:tbl>
      <w:tblPr>
        <w:tblStyle w:val="Tabellacurriculum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562BAE" w:rsidRPr="00562BAE" w14:paraId="537FF640" w14:textId="77777777" w:rsidTr="00255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4192F98F" w14:textId="77777777" w:rsidR="00255057" w:rsidRPr="00562BAE" w:rsidRDefault="00255057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  <w:tc>
          <w:tcPr>
            <w:tcW w:w="4087" w:type="pct"/>
          </w:tcPr>
          <w:p w14:paraId="3E7CC435" w14:textId="77777777" w:rsidR="00255057" w:rsidRPr="00562BAE" w:rsidRDefault="00255057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</w:tr>
      <w:tr w:rsidR="00562BAE" w:rsidRPr="00562BAE" w14:paraId="6C55D39E" w14:textId="77777777" w:rsidTr="00255057">
        <w:tc>
          <w:tcPr>
            <w:tcW w:w="913" w:type="pct"/>
          </w:tcPr>
          <w:p w14:paraId="6F16DCA6" w14:textId="2217215A" w:rsidR="00255057" w:rsidRPr="00562BAE" w:rsidRDefault="004F7A93" w:rsidP="00220D32">
            <w:pPr>
              <w:pStyle w:val="Data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Dal 2008</w:t>
            </w:r>
          </w:p>
        </w:tc>
        <w:tc>
          <w:tcPr>
            <w:tcW w:w="4087" w:type="pct"/>
          </w:tcPr>
          <w:p w14:paraId="5B1BBF9E" w14:textId="008F9451" w:rsidR="00255057" w:rsidRPr="00562BAE" w:rsidRDefault="004F7A93" w:rsidP="00220D32">
            <w:pPr>
              <w:pStyle w:val="Sezionesecondaria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Impiegata full-time a tempo indeterminato</w:t>
            </w:r>
            <w:r w:rsidR="004536AD" w:rsidRPr="00562BAE">
              <w:rPr>
                <w:noProof/>
                <w:color w:val="auto"/>
                <w:sz w:val="20"/>
              </w:rPr>
              <w:t>,  </w:t>
            </w:r>
            <w:r w:rsidRPr="00562BAE">
              <w:rPr>
                <w:rStyle w:val="Enfasicorsivo"/>
                <w:color w:val="auto"/>
                <w:sz w:val="20"/>
              </w:rPr>
              <w:t>Studio Sghedoni</w:t>
            </w:r>
          </w:p>
          <w:p w14:paraId="0F92401D" w14:textId="6878FD54" w:rsidR="00255057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Responsabile della manutenzione dei computer della ditta.</w:t>
            </w:r>
          </w:p>
          <w:p w14:paraId="0A3AA97B" w14:textId="77777777" w:rsidR="0004653E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Coordinazione del flusso dati fra clienti e ditta</w:t>
            </w:r>
          </w:p>
          <w:p w14:paraId="078478A1" w14:textId="1053D344" w:rsidR="0004653E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Elaborazione Paghe con software Team System</w:t>
            </w:r>
          </w:p>
          <w:p w14:paraId="00145AA9" w14:textId="2D564898" w:rsidR="0004653E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Amministrazione dei server aziendali</w:t>
            </w:r>
          </w:p>
          <w:p w14:paraId="27E6B247" w14:textId="66ABD31B" w:rsidR="0004653E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Amministarzione dei client aziendali</w:t>
            </w:r>
          </w:p>
          <w:p w14:paraId="58522011" w14:textId="15AF906B" w:rsidR="0004653E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Gestione aggiornamenti dei software forniti dalle pubbliche amministrazioni</w:t>
            </w:r>
          </w:p>
          <w:p w14:paraId="61A4FE38" w14:textId="6757EDDA" w:rsidR="0004653E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Rapporti con sindacati per le pratiche di cassa integrazione</w:t>
            </w:r>
          </w:p>
          <w:p w14:paraId="11B9A694" w14:textId="0F7D1A89" w:rsidR="0004653E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lastRenderedPageBreak/>
              <w:t xml:space="preserve">Rapporti con INPS per comunicazioni telematiche, EMENS, Cassetto previdenziale </w:t>
            </w:r>
          </w:p>
          <w:p w14:paraId="1A383563" w14:textId="3B7A5080" w:rsidR="0004653E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Rapporti con INAIL per invii telematici, aperture, chiusure, denuncie di infortuni</w:t>
            </w:r>
          </w:p>
          <w:p w14:paraId="7964E496" w14:textId="233ECF97" w:rsidR="0004653E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Rapporti con Cassa Edile (MUT di Modena e personalizzato di Reggio Emilia) per denunci mensile, rateizzi, etc...</w:t>
            </w:r>
          </w:p>
          <w:p w14:paraId="2EA25597" w14:textId="72CF8846" w:rsidR="0004653E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Rapporti con Equitalia per gestione rateizzi, sgravi, cartelle, rimborsi, etc..</w:t>
            </w:r>
          </w:p>
          <w:p w14:paraId="24BA4884" w14:textId="6B5E68FB" w:rsidR="0004653E" w:rsidRPr="00562BAE" w:rsidRDefault="0004653E" w:rsidP="00220D32">
            <w:pPr>
              <w:pStyle w:val="Puntoelenco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Supporto alla amministrazione aziendale:</w:t>
            </w:r>
          </w:p>
          <w:p w14:paraId="197CAE72" w14:textId="59EEB3F2" w:rsidR="0004653E" w:rsidRPr="00562BAE" w:rsidRDefault="0004653E" w:rsidP="00220D32">
            <w:pPr>
              <w:pStyle w:val="Puntoelenco"/>
              <w:numPr>
                <w:ilvl w:val="1"/>
                <w:numId w:val="5"/>
              </w:numPr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Scheduling della fatturazione</w:t>
            </w:r>
          </w:p>
          <w:p w14:paraId="5F3D119F" w14:textId="02F8AA1F" w:rsidR="0004653E" w:rsidRPr="00562BAE" w:rsidRDefault="0004653E" w:rsidP="00220D32">
            <w:pPr>
              <w:pStyle w:val="Puntoelenco"/>
              <w:numPr>
                <w:ilvl w:val="1"/>
                <w:numId w:val="5"/>
              </w:numPr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Gestione home bancking aziendale</w:t>
            </w:r>
          </w:p>
          <w:p w14:paraId="5292FF37" w14:textId="22493B2C" w:rsidR="0004653E" w:rsidRPr="00562BAE" w:rsidRDefault="0004653E" w:rsidP="00220D32">
            <w:pPr>
              <w:pStyle w:val="Puntoelenco"/>
              <w:numPr>
                <w:ilvl w:val="1"/>
                <w:numId w:val="5"/>
              </w:numPr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Pagamenti attraverso CBI</w:t>
            </w:r>
          </w:p>
        </w:tc>
      </w:tr>
    </w:tbl>
    <w:sdt>
      <w:sdtPr>
        <w:rPr>
          <w:noProof/>
          <w:color w:val="auto"/>
          <w:sz w:val="20"/>
        </w:rPr>
        <w:id w:val="-1144189173"/>
      </w:sdtPr>
      <w:sdtEndPr/>
      <w:sdtContent>
        <w:tbl>
          <w:tblPr>
            <w:tblStyle w:val="Tabellacurriculum"/>
            <w:tblW w:w="5000" w:type="pct"/>
            <w:tblLook w:val="04A0" w:firstRow="1" w:lastRow="0" w:firstColumn="1" w:lastColumn="0" w:noHBand="0" w:noVBand="1"/>
            <w:tblDescription w:val="Experience"/>
          </w:tblPr>
          <w:tblGrid>
            <w:gridCol w:w="1657"/>
            <w:gridCol w:w="7415"/>
          </w:tblGrid>
          <w:sdt>
            <w:sdtPr>
              <w:rPr>
                <w:noProof/>
                <w:color w:val="auto"/>
                <w:sz w:val="20"/>
              </w:rPr>
              <w:id w:val="-693077924"/>
              <w:placeholder>
                <w:docPart w:val="39C0E222A26246DAAA575A88285CF3FA"/>
              </w:placeholder>
            </w:sdtPr>
            <w:sdtEndPr/>
            <w:sdtContent>
              <w:tr w:rsidR="00562BAE" w:rsidRPr="00562BAE" w14:paraId="03F9332D" w14:textId="77777777" w:rsidTr="00220D32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trHeight w:val="1730"/>
                </w:trPr>
                <w:tc>
                  <w:tcPr>
                    <w:tcW w:w="913" w:type="pct"/>
                  </w:tcPr>
                  <w:p w14:paraId="33A45128" w14:textId="5EDAF476" w:rsidR="00255057" w:rsidRPr="00562BAE" w:rsidRDefault="00877353" w:rsidP="00220D32">
                    <w:pPr>
                      <w:pStyle w:val="Data"/>
                      <w:spacing w:line="240" w:lineRule="aut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Dal 2005 al 2008</w:t>
                    </w:r>
                  </w:p>
                </w:tc>
                <w:tc>
                  <w:tcPr>
                    <w:tcW w:w="4087" w:type="pct"/>
                  </w:tcPr>
                  <w:p w14:paraId="41CA2FA4" w14:textId="08D6A436" w:rsidR="00255057" w:rsidRPr="00562BAE" w:rsidRDefault="00877353" w:rsidP="00220D32">
                    <w:pPr>
                      <w:pStyle w:val="Sezionesecondaria"/>
                      <w:spacing w:line="240" w:lineRule="aut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Titolare</w:t>
                    </w:r>
                    <w:r w:rsidR="004536AD" w:rsidRPr="00562BAE">
                      <w:rPr>
                        <w:noProof/>
                        <w:color w:val="auto"/>
                        <w:sz w:val="20"/>
                      </w:rPr>
                      <w:t>,  </w:t>
                    </w:r>
                    <w:r w:rsidRPr="00562BAE">
                      <w:rPr>
                        <w:rStyle w:val="Enfasicorsivo"/>
                        <w:noProof/>
                        <w:color w:val="auto"/>
                        <w:sz w:val="20"/>
                      </w:rPr>
                      <w:t xml:space="preserve">Erboristeria “Il bosco incantato” </w:t>
                    </w:r>
                  </w:p>
                  <w:p w14:paraId="05B69055" w14:textId="3E7218C0" w:rsidR="00877353" w:rsidRPr="00562BAE" w:rsidRDefault="00877353" w:rsidP="00220D32">
                    <w:pPr>
                      <w:pStyle w:val="Puntoelenco"/>
                      <w:spacing w:line="240" w:lineRule="aut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Gestione Fornitori</w:t>
                    </w:r>
                  </w:p>
                  <w:p w14:paraId="75416F41" w14:textId="77777777" w:rsidR="00877353" w:rsidRPr="00562BAE" w:rsidRDefault="00877353" w:rsidP="00220D32">
                    <w:pPr>
                      <w:pStyle w:val="Puntoelenco"/>
                      <w:spacing w:line="240" w:lineRule="aut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Gestione Negozio a contatto col pubblico</w:t>
                    </w:r>
                  </w:p>
                  <w:p w14:paraId="049284B1" w14:textId="78C4BE89" w:rsidR="00255057" w:rsidRPr="00562BAE" w:rsidRDefault="00877353" w:rsidP="00220D32">
                    <w:pPr>
                      <w:pStyle w:val="Puntoelenco"/>
                      <w:spacing w:line="240" w:lineRule="aut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Intera gestione aziendale</w:t>
                    </w:r>
                  </w:p>
                </w:tc>
              </w:tr>
            </w:sdtContent>
          </w:sdt>
          <w:sdt>
            <w:sdtPr>
              <w:rPr>
                <w:noProof/>
                <w:color w:val="auto"/>
                <w:sz w:val="20"/>
              </w:rPr>
              <w:id w:val="368877267"/>
            </w:sdtPr>
            <w:sdtEndPr/>
            <w:sdtContent>
              <w:tr w:rsidR="00562BAE" w:rsidRPr="00562BAE" w14:paraId="1DC11680" w14:textId="77777777" w:rsidTr="00255057">
                <w:tc>
                  <w:tcPr>
                    <w:tcW w:w="913" w:type="pct"/>
                  </w:tcPr>
                  <w:p w14:paraId="2AC51743" w14:textId="46EF6CFB" w:rsidR="00877353" w:rsidRPr="00562BAE" w:rsidRDefault="00877353" w:rsidP="00220D32">
                    <w:pPr>
                      <w:pStyle w:val="Data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Dal 2002 al 2005</w:t>
                    </w:r>
                  </w:p>
                </w:tc>
                <w:tc>
                  <w:tcPr>
                    <w:tcW w:w="4087" w:type="pct"/>
                  </w:tcPr>
                  <w:p w14:paraId="661A2195" w14:textId="44355359" w:rsidR="00877353" w:rsidRPr="00562BAE" w:rsidRDefault="00877353" w:rsidP="00220D32">
                    <w:pPr>
                      <w:pStyle w:val="Sezionesecondaria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Impiegata Full-time,  </w:t>
                    </w:r>
                    <w:r w:rsidRPr="00562BAE">
                      <w:rPr>
                        <w:rStyle w:val="Enfasicorsivo"/>
                        <w:color w:val="auto"/>
                        <w:sz w:val="20"/>
                      </w:rPr>
                      <w:t>Dreamtech snc</w:t>
                    </w:r>
                  </w:p>
                  <w:p w14:paraId="1A65E10D" w14:textId="77777777" w:rsidR="00877353" w:rsidRPr="00562BAE" w:rsidRDefault="00877353" w:rsidP="00220D32">
                    <w:pPr>
                      <w:pStyle w:val="Puntoelenc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Gestione amministativa aziendale</w:t>
                    </w:r>
                  </w:p>
                  <w:p w14:paraId="60EA0A9F" w14:textId="77777777" w:rsidR="00877353" w:rsidRPr="00562BAE" w:rsidRDefault="00877353" w:rsidP="00220D32">
                    <w:pPr>
                      <w:pStyle w:val="Puntoelenc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Rapporti coi foritori</w:t>
                    </w:r>
                  </w:p>
                  <w:p w14:paraId="0DA661ED" w14:textId="3695F216" w:rsidR="00877353" w:rsidRPr="00562BAE" w:rsidRDefault="00877353" w:rsidP="00220D32">
                    <w:pPr>
                      <w:pStyle w:val="Puntoelenc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Rapporti coi clienti</w:t>
                    </w:r>
                  </w:p>
                  <w:p w14:paraId="430768F6" w14:textId="43F385F8" w:rsidR="00877353" w:rsidRPr="00562BAE" w:rsidRDefault="00877353" w:rsidP="00220D32">
                    <w:pPr>
                      <w:pStyle w:val="Puntoelenc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Fatturazione</w:t>
                    </w:r>
                  </w:p>
                  <w:p w14:paraId="7A36A767" w14:textId="5DAFC635" w:rsidR="00877353" w:rsidRPr="00562BAE" w:rsidRDefault="00877353" w:rsidP="00220D32">
                    <w:pPr>
                      <w:pStyle w:val="Puntoelenco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Gestione ordini</w:t>
                    </w:r>
                  </w:p>
                </w:tc>
              </w:tr>
            </w:sdtContent>
          </w:sdt>
        </w:tbl>
      </w:sdtContent>
    </w:sdt>
    <w:tbl>
      <w:tblPr>
        <w:tblStyle w:val="Tabellacurriculum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562BAE" w:rsidRPr="00562BAE" w14:paraId="4A655925" w14:textId="77777777" w:rsidTr="00255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3" w:type="pct"/>
          </w:tcPr>
          <w:p w14:paraId="75DF2839" w14:textId="77777777" w:rsidR="00877353" w:rsidRPr="00562BAE" w:rsidRDefault="00877353" w:rsidP="00220D32">
            <w:pPr>
              <w:pStyle w:val="Data"/>
              <w:spacing w:line="240" w:lineRule="auto"/>
              <w:rPr>
                <w:noProof/>
                <w:color w:val="auto"/>
                <w:sz w:val="20"/>
              </w:rPr>
            </w:pPr>
          </w:p>
        </w:tc>
        <w:tc>
          <w:tcPr>
            <w:tcW w:w="4087" w:type="pct"/>
          </w:tcPr>
          <w:p w14:paraId="0D171AA1" w14:textId="77777777" w:rsidR="00877353" w:rsidRPr="00562BAE" w:rsidRDefault="00877353" w:rsidP="00220D32">
            <w:pPr>
              <w:pStyle w:val="Sezionesecondaria"/>
              <w:spacing w:line="240" w:lineRule="auto"/>
              <w:rPr>
                <w:noProof/>
                <w:color w:val="auto"/>
                <w:sz w:val="20"/>
              </w:rPr>
            </w:pPr>
          </w:p>
        </w:tc>
      </w:tr>
    </w:tbl>
    <w:p w14:paraId="0A2CF3A8" w14:textId="77777777" w:rsidR="00255057" w:rsidRPr="00562BAE" w:rsidRDefault="004536AD" w:rsidP="00220D32">
      <w:pPr>
        <w:pStyle w:val="Intestazionedisezione"/>
        <w:spacing w:line="240" w:lineRule="auto"/>
        <w:rPr>
          <w:noProof/>
          <w:color w:val="auto"/>
          <w:szCs w:val="26"/>
        </w:rPr>
      </w:pPr>
      <w:r w:rsidRPr="00562BAE">
        <w:rPr>
          <w:noProof/>
          <w:color w:val="auto"/>
          <w:szCs w:val="26"/>
        </w:rPr>
        <w:t>Istruzione</w:t>
      </w:r>
    </w:p>
    <w:tbl>
      <w:tblPr>
        <w:tblStyle w:val="Tabellacurriculum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562BAE" w:rsidRPr="00562BAE" w14:paraId="41CA51BB" w14:textId="77777777" w:rsidTr="00255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98C313F" w14:textId="77777777" w:rsidR="00255057" w:rsidRPr="00562BAE" w:rsidRDefault="00255057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  <w:tc>
          <w:tcPr>
            <w:tcW w:w="4087" w:type="pct"/>
          </w:tcPr>
          <w:p w14:paraId="124A2717" w14:textId="77777777" w:rsidR="00255057" w:rsidRPr="00562BAE" w:rsidRDefault="00255057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</w:tr>
      <w:tr w:rsidR="00562BAE" w:rsidRPr="00562BAE" w14:paraId="7169FA31" w14:textId="77777777" w:rsidTr="00255057">
        <w:tc>
          <w:tcPr>
            <w:tcW w:w="913" w:type="pct"/>
          </w:tcPr>
          <w:p w14:paraId="09AE4B81" w14:textId="3A87ECFF" w:rsidR="00255057" w:rsidRPr="00562BAE" w:rsidRDefault="00877353" w:rsidP="00220D32">
            <w:pPr>
              <w:pStyle w:val="Data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2002</w:t>
            </w:r>
          </w:p>
        </w:tc>
        <w:tc>
          <w:tcPr>
            <w:tcW w:w="4087" w:type="pct"/>
          </w:tcPr>
          <w:p w14:paraId="7E933BCC" w14:textId="1E6A8409" w:rsidR="00255057" w:rsidRPr="00562BAE" w:rsidRDefault="00795A91" w:rsidP="00220D32">
            <w:pPr>
              <w:pStyle w:val="Sezionesecondaria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4 anni di Laurea in Psicologia</w:t>
            </w:r>
            <w:r w:rsidR="00877353" w:rsidRPr="00562BAE">
              <w:rPr>
                <w:noProof/>
                <w:color w:val="auto"/>
                <w:sz w:val="20"/>
              </w:rPr>
              <w:t xml:space="preserve"> Sperimentale</w:t>
            </w:r>
            <w:r w:rsidR="004536AD" w:rsidRPr="00562BAE">
              <w:rPr>
                <w:noProof/>
                <w:color w:val="auto"/>
                <w:sz w:val="20"/>
              </w:rPr>
              <w:t>,  </w:t>
            </w:r>
            <w:r w:rsidRPr="00562BAE">
              <w:rPr>
                <w:rStyle w:val="Enfasicorsivo"/>
                <w:noProof/>
                <w:color w:val="auto"/>
                <w:sz w:val="20"/>
              </w:rPr>
              <w:t>A</w:t>
            </w:r>
            <w:r w:rsidR="0081677D" w:rsidRPr="00562BAE">
              <w:rPr>
                <w:rStyle w:val="Enfasicorsivo"/>
                <w:noProof/>
                <w:color w:val="auto"/>
                <w:sz w:val="20"/>
              </w:rPr>
              <w:t>teneo di B</w:t>
            </w:r>
            <w:r w:rsidRPr="00562BAE">
              <w:rPr>
                <w:rStyle w:val="Enfasicorsivo"/>
                <w:noProof/>
                <w:color w:val="auto"/>
                <w:sz w:val="20"/>
              </w:rPr>
              <w:t>ologna</w:t>
            </w:r>
          </w:p>
        </w:tc>
      </w:tr>
      <w:sdt>
        <w:sdtPr>
          <w:rPr>
            <w:noProof/>
            <w:color w:val="auto"/>
            <w:sz w:val="20"/>
          </w:rPr>
          <w:id w:val="1945648944"/>
        </w:sdtPr>
        <w:sdtEndPr/>
        <w:sdtContent>
          <w:sdt>
            <w:sdtPr>
              <w:rPr>
                <w:noProof/>
                <w:color w:val="auto"/>
                <w:sz w:val="20"/>
              </w:rPr>
              <w:id w:val="1768577862"/>
              <w:placeholder>
                <w:docPart w:val="39C0E222A26246DAAA575A88285CF3FA"/>
              </w:placeholder>
            </w:sdtPr>
            <w:sdtEndPr/>
            <w:sdtContent>
              <w:tr w:rsidR="00562BAE" w:rsidRPr="00562BAE" w14:paraId="79E6DEC4" w14:textId="77777777" w:rsidTr="00255057">
                <w:tc>
                  <w:tcPr>
                    <w:tcW w:w="913" w:type="pct"/>
                  </w:tcPr>
                  <w:p w14:paraId="09B01806" w14:textId="6DE151DE" w:rsidR="00255057" w:rsidRPr="00562BAE" w:rsidRDefault="0004653E" w:rsidP="00220D32">
                    <w:pPr>
                      <w:pStyle w:val="Data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1997</w:t>
                    </w:r>
                  </w:p>
                </w:tc>
                <w:tc>
                  <w:tcPr>
                    <w:tcW w:w="4087" w:type="pct"/>
                  </w:tcPr>
                  <w:p w14:paraId="43965926" w14:textId="25F7F394" w:rsidR="00255057" w:rsidRPr="00562BAE" w:rsidRDefault="0004653E" w:rsidP="00220D32">
                    <w:pPr>
                      <w:pStyle w:val="Sezionesecondaria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Diploma di Maturita Tecnica in Elettronica</w:t>
                    </w:r>
                    <w:r w:rsidR="004536AD" w:rsidRPr="00562BAE">
                      <w:rPr>
                        <w:noProof/>
                        <w:color w:val="auto"/>
                        <w:sz w:val="20"/>
                      </w:rPr>
                      <w:t>,  </w:t>
                    </w:r>
                    <w:r w:rsidRPr="00562BAE">
                      <w:rPr>
                        <w:rStyle w:val="Enfasicorsivo"/>
                        <w:noProof/>
                        <w:color w:val="auto"/>
                        <w:sz w:val="20"/>
                      </w:rPr>
                      <w:t>ITIP Enrico Fermi (MODENA)</w:t>
                    </w:r>
                  </w:p>
                </w:tc>
              </w:tr>
            </w:sdtContent>
          </w:sdt>
        </w:sdtContent>
      </w:sdt>
    </w:tbl>
    <w:p w14:paraId="28FD0ED9" w14:textId="77777777" w:rsidR="004536AD" w:rsidRPr="00562BAE" w:rsidRDefault="004536AD" w:rsidP="00220D32">
      <w:pPr>
        <w:rPr>
          <w:noProof/>
          <w:color w:val="auto"/>
          <w:sz w:val="20"/>
        </w:rPr>
      </w:pPr>
    </w:p>
    <w:p w14:paraId="52357030" w14:textId="6C8094B4" w:rsidR="00790635" w:rsidRPr="00562BAE" w:rsidRDefault="00790635" w:rsidP="00220D32">
      <w:pPr>
        <w:pStyle w:val="Intestazionedisezione"/>
        <w:spacing w:line="240" w:lineRule="auto"/>
        <w:rPr>
          <w:noProof/>
          <w:color w:val="auto"/>
          <w:szCs w:val="26"/>
        </w:rPr>
      </w:pPr>
      <w:r w:rsidRPr="00562BAE">
        <w:rPr>
          <w:noProof/>
          <w:color w:val="auto"/>
          <w:szCs w:val="26"/>
        </w:rPr>
        <w:t>Situazione / Disponibiltà</w:t>
      </w:r>
    </w:p>
    <w:tbl>
      <w:tblPr>
        <w:tblStyle w:val="Tabellacurriculum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562BAE" w:rsidRPr="00562BAE" w14:paraId="2CF0EC7C" w14:textId="77777777" w:rsidTr="009B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71DC397" w14:textId="77777777" w:rsidR="00790635" w:rsidRPr="00562BAE" w:rsidRDefault="00790635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  <w:tc>
          <w:tcPr>
            <w:tcW w:w="4087" w:type="pct"/>
          </w:tcPr>
          <w:p w14:paraId="7BE5761B" w14:textId="77777777" w:rsidR="00790635" w:rsidRPr="00562BAE" w:rsidRDefault="00790635" w:rsidP="00220D32">
            <w:pPr>
              <w:spacing w:line="240" w:lineRule="auto"/>
              <w:rPr>
                <w:noProof/>
                <w:color w:val="auto"/>
                <w:sz w:val="20"/>
              </w:rPr>
            </w:pPr>
          </w:p>
        </w:tc>
      </w:tr>
      <w:tr w:rsidR="00562BAE" w:rsidRPr="00562BAE" w14:paraId="5F037C59" w14:textId="77777777" w:rsidTr="009B5B87">
        <w:tc>
          <w:tcPr>
            <w:tcW w:w="913" w:type="pct"/>
          </w:tcPr>
          <w:p w14:paraId="31AD227F" w14:textId="150FB2EE" w:rsidR="00790635" w:rsidRPr="00562BAE" w:rsidRDefault="00790635" w:rsidP="00220D32">
            <w:pPr>
              <w:pStyle w:val="Data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Situazione</w:t>
            </w:r>
          </w:p>
        </w:tc>
        <w:tc>
          <w:tcPr>
            <w:tcW w:w="4087" w:type="pct"/>
          </w:tcPr>
          <w:p w14:paraId="5A11269F" w14:textId="4D631F04" w:rsidR="00790635" w:rsidRPr="00562BAE" w:rsidRDefault="00790635" w:rsidP="00220D32">
            <w:pPr>
              <w:pStyle w:val="Sezionesecondaria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Attualmente impiegata Full-time a tempo Indeterminato</w:t>
            </w:r>
          </w:p>
        </w:tc>
      </w:tr>
      <w:sdt>
        <w:sdtPr>
          <w:rPr>
            <w:noProof/>
            <w:color w:val="auto"/>
            <w:sz w:val="20"/>
          </w:rPr>
          <w:id w:val="-43220344"/>
        </w:sdtPr>
        <w:sdtEndPr/>
        <w:sdtContent>
          <w:sdt>
            <w:sdtPr>
              <w:rPr>
                <w:noProof/>
                <w:color w:val="auto"/>
                <w:sz w:val="20"/>
              </w:rPr>
              <w:id w:val="-450161203"/>
            </w:sdtPr>
            <w:sdtEndPr/>
            <w:sdtContent>
              <w:tr w:rsidR="00562BAE" w:rsidRPr="00562BAE" w14:paraId="22B817A3" w14:textId="77777777" w:rsidTr="009B5B87">
                <w:tc>
                  <w:tcPr>
                    <w:tcW w:w="913" w:type="pct"/>
                  </w:tcPr>
                  <w:p w14:paraId="23C65353" w14:textId="514B72AB" w:rsidR="00790635" w:rsidRPr="00562BAE" w:rsidRDefault="00790635" w:rsidP="00220D32">
                    <w:pPr>
                      <w:pStyle w:val="Data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Cerca</w:t>
                    </w:r>
                  </w:p>
                </w:tc>
                <w:tc>
                  <w:tcPr>
                    <w:tcW w:w="4087" w:type="pct"/>
                  </w:tcPr>
                  <w:p w14:paraId="0A776DB3" w14:textId="7F796E8B" w:rsidR="00790635" w:rsidRPr="00562BAE" w:rsidRDefault="00790635" w:rsidP="00220D32">
                    <w:pPr>
                      <w:pStyle w:val="Sezionesecondaria"/>
                      <w:rPr>
                        <w:noProof/>
                        <w:color w:val="auto"/>
                        <w:sz w:val="20"/>
                      </w:rPr>
                    </w:pPr>
                    <w:r w:rsidRPr="00562BAE">
                      <w:rPr>
                        <w:noProof/>
                        <w:color w:val="auto"/>
                        <w:sz w:val="20"/>
                      </w:rPr>
                      <w:t>Occupazione Full-time o Part-time preferibilmente a tempo Indeterminato</w:t>
                    </w:r>
                  </w:p>
                </w:tc>
              </w:tr>
            </w:sdtContent>
          </w:sdt>
        </w:sdtContent>
      </w:sdt>
      <w:tr w:rsidR="00562BAE" w:rsidRPr="00562BAE" w14:paraId="7AA25F24" w14:textId="77777777" w:rsidTr="009B5B87">
        <w:tc>
          <w:tcPr>
            <w:tcW w:w="913" w:type="pct"/>
          </w:tcPr>
          <w:p w14:paraId="6A220C4C" w14:textId="0A15C7A3" w:rsidR="00790635" w:rsidRPr="00562BAE" w:rsidRDefault="00790635" w:rsidP="00220D32">
            <w:pPr>
              <w:pStyle w:val="Data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Attuale RAL</w:t>
            </w:r>
          </w:p>
        </w:tc>
        <w:tc>
          <w:tcPr>
            <w:tcW w:w="4087" w:type="pct"/>
          </w:tcPr>
          <w:p w14:paraId="373EADE8" w14:textId="0D87CACC" w:rsidR="00790635" w:rsidRPr="00562BAE" w:rsidRDefault="0049738B" w:rsidP="00220D32">
            <w:pPr>
              <w:pStyle w:val="Sezionesecondaria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25k euro</w:t>
            </w:r>
          </w:p>
        </w:tc>
      </w:tr>
      <w:tr w:rsidR="00562BAE" w:rsidRPr="00562BAE" w14:paraId="6D16250B" w14:textId="77777777" w:rsidTr="009B5B87">
        <w:tc>
          <w:tcPr>
            <w:tcW w:w="913" w:type="pct"/>
          </w:tcPr>
          <w:p w14:paraId="4ACF309F" w14:textId="4C910490" w:rsidR="00790635" w:rsidRPr="00562BAE" w:rsidRDefault="00790635" w:rsidP="00220D32">
            <w:pPr>
              <w:pStyle w:val="Data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Preavviso</w:t>
            </w:r>
          </w:p>
        </w:tc>
        <w:tc>
          <w:tcPr>
            <w:tcW w:w="4087" w:type="pct"/>
          </w:tcPr>
          <w:p w14:paraId="09892326" w14:textId="0E2FF06B" w:rsidR="00790635" w:rsidRPr="00562BAE" w:rsidRDefault="0049738B" w:rsidP="00220D32">
            <w:pPr>
              <w:pStyle w:val="Sezionesecondaria"/>
              <w:rPr>
                <w:noProof/>
                <w:color w:val="auto"/>
                <w:sz w:val="20"/>
              </w:rPr>
            </w:pPr>
            <w:r w:rsidRPr="00562BAE">
              <w:rPr>
                <w:noProof/>
                <w:color w:val="auto"/>
                <w:sz w:val="20"/>
              </w:rPr>
              <w:t>25 gg</w:t>
            </w:r>
          </w:p>
        </w:tc>
      </w:tr>
      <w:tr w:rsidR="00562BAE" w:rsidRPr="00562BAE" w14:paraId="5F045EE2" w14:textId="77777777" w:rsidTr="009B5B87">
        <w:tc>
          <w:tcPr>
            <w:tcW w:w="913" w:type="pct"/>
          </w:tcPr>
          <w:p w14:paraId="582002D2" w14:textId="77777777" w:rsidR="00D57072" w:rsidRPr="00562BAE" w:rsidRDefault="00D57072" w:rsidP="00220D32">
            <w:pPr>
              <w:pStyle w:val="Data"/>
              <w:rPr>
                <w:noProof/>
                <w:color w:val="auto"/>
                <w:sz w:val="20"/>
              </w:rPr>
            </w:pPr>
          </w:p>
        </w:tc>
        <w:tc>
          <w:tcPr>
            <w:tcW w:w="4087" w:type="pct"/>
          </w:tcPr>
          <w:p w14:paraId="5F190C93" w14:textId="77777777" w:rsidR="00D57072" w:rsidRPr="00562BAE" w:rsidRDefault="00D57072" w:rsidP="00220D32">
            <w:pPr>
              <w:pStyle w:val="Sezionesecondaria"/>
              <w:rPr>
                <w:noProof/>
                <w:color w:val="auto"/>
                <w:sz w:val="20"/>
              </w:rPr>
            </w:pPr>
          </w:p>
        </w:tc>
      </w:tr>
    </w:tbl>
    <w:p w14:paraId="411FD933" w14:textId="77777777" w:rsidR="00790635" w:rsidRPr="00562BAE" w:rsidRDefault="00790635" w:rsidP="00220D32">
      <w:pPr>
        <w:rPr>
          <w:noProof/>
          <w:color w:val="auto"/>
          <w:sz w:val="20"/>
        </w:rPr>
      </w:pPr>
    </w:p>
    <w:sectPr w:rsidR="00790635" w:rsidRPr="00562BAE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AF257" w14:textId="77777777" w:rsidR="000761D5" w:rsidRDefault="000761D5">
      <w:pPr>
        <w:spacing w:after="0"/>
      </w:pPr>
      <w:r>
        <w:separator/>
      </w:r>
    </w:p>
    <w:p w14:paraId="175FD6AA" w14:textId="77777777" w:rsidR="000761D5" w:rsidRDefault="000761D5"/>
  </w:endnote>
  <w:endnote w:type="continuationSeparator" w:id="0">
    <w:p w14:paraId="68A2A5AC" w14:textId="77777777" w:rsidR="000761D5" w:rsidRDefault="000761D5">
      <w:pPr>
        <w:spacing w:after="0"/>
      </w:pPr>
      <w:r>
        <w:continuationSeparator/>
      </w:r>
    </w:p>
    <w:p w14:paraId="42BAAB8C" w14:textId="77777777" w:rsidR="000761D5" w:rsidRDefault="000761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40B4B" w14:textId="77777777" w:rsidR="00255057" w:rsidRDefault="004536AD">
    <w:pPr>
      <w:pStyle w:val="Pidipagina"/>
    </w:pPr>
    <w:r>
      <w:t xml:space="preserve">Pagina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562BAE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4C604" w14:textId="77777777" w:rsidR="000761D5" w:rsidRDefault="000761D5">
      <w:pPr>
        <w:spacing w:after="0"/>
      </w:pPr>
      <w:r>
        <w:separator/>
      </w:r>
    </w:p>
    <w:p w14:paraId="4B1D6E7B" w14:textId="77777777" w:rsidR="000761D5" w:rsidRDefault="000761D5"/>
  </w:footnote>
  <w:footnote w:type="continuationSeparator" w:id="0">
    <w:p w14:paraId="5F1AFC63" w14:textId="77777777" w:rsidR="000761D5" w:rsidRDefault="000761D5">
      <w:pPr>
        <w:spacing w:after="0"/>
      </w:pPr>
      <w:r>
        <w:continuationSeparator/>
      </w:r>
    </w:p>
    <w:p w14:paraId="295147A5" w14:textId="77777777" w:rsidR="000761D5" w:rsidRDefault="000761D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C40F39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Puntoelenco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D2"/>
    <w:rsid w:val="000145CD"/>
    <w:rsid w:val="0004653E"/>
    <w:rsid w:val="000761D5"/>
    <w:rsid w:val="0013496A"/>
    <w:rsid w:val="00220D32"/>
    <w:rsid w:val="00255057"/>
    <w:rsid w:val="003D0E7E"/>
    <w:rsid w:val="004536AD"/>
    <w:rsid w:val="0049738B"/>
    <w:rsid w:val="004F7A93"/>
    <w:rsid w:val="00562BAE"/>
    <w:rsid w:val="005F703B"/>
    <w:rsid w:val="00694FD5"/>
    <w:rsid w:val="00790635"/>
    <w:rsid w:val="00795A91"/>
    <w:rsid w:val="0081677D"/>
    <w:rsid w:val="00877353"/>
    <w:rsid w:val="009228D2"/>
    <w:rsid w:val="00B03F5D"/>
    <w:rsid w:val="00D57072"/>
    <w:rsid w:val="00DD377F"/>
    <w:rsid w:val="00F4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ED6C"/>
  <w15:docId w15:val="{60351124-564D-429B-B3E1-C88CC9E3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it-IT" w:eastAsia="it-IT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oloCarattere">
    <w:name w:val="Titolo Carattere"/>
    <w:basedOn w:val="Carpredefinitoparagrafo"/>
    <w:link w:val="Titolo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Intestazionedisezione">
    <w:name w:val="Intestazione di sezione"/>
    <w:basedOn w:val="Normale"/>
    <w:next w:val="Normale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Puntoelenco">
    <w:name w:val="List Bullet"/>
    <w:basedOn w:val="Normale"/>
    <w:uiPriority w:val="1"/>
    <w:unhideWhenUsed/>
    <w:qFormat/>
    <w:pPr>
      <w:numPr>
        <w:numId w:val="5"/>
      </w:numPr>
    </w:pPr>
  </w:style>
  <w:style w:type="paragraph" w:customStyle="1" w:styleId="Sezionesecondaria">
    <w:name w:val="Sezione secondaria"/>
    <w:basedOn w:val="Normale"/>
    <w:uiPriority w:val="1"/>
    <w:qFormat/>
    <w:pPr>
      <w:spacing w:after="120"/>
    </w:pPr>
    <w:rPr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noProof/>
    </w:rPr>
  </w:style>
  <w:style w:type="table" w:styleId="Grigliatabella">
    <w:name w:val="Table Grid"/>
    <w:basedOn w:val="Tabellanorma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curriculum">
    <w:name w:val="Tabella curriculum"/>
    <w:basedOn w:val="Tabellanormale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e"/>
    <w:next w:val="Normale"/>
    <w:link w:val="DataCarattere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aCarattere">
    <w:name w:val="Data Carattere"/>
    <w:basedOn w:val="Carpredefinitoparagrafo"/>
    <w:link w:val="Data"/>
    <w:uiPriority w:val="1"/>
    <w:rPr>
      <w:color w:val="000000" w:themeColor="text1"/>
    </w:rPr>
  </w:style>
  <w:style w:type="character" w:styleId="Enfasicorsivo">
    <w:name w:val="Emphasis"/>
    <w:basedOn w:val="Carpredefinitoparagrafo"/>
    <w:uiPriority w:val="2"/>
    <w:unhideWhenUsed/>
    <w:qFormat/>
    <w:rPr>
      <w:i/>
      <w:iCs/>
      <w:color w:val="404040" w:themeColor="text1" w:themeTint="BF"/>
    </w:rPr>
  </w:style>
  <w:style w:type="paragraph" w:customStyle="1" w:styleId="Informazionicontatto">
    <w:name w:val="Informazioni contatto"/>
    <w:basedOn w:val="Normale"/>
    <w:uiPriority w:val="1"/>
    <w:qFormat/>
    <w:pPr>
      <w:spacing w:after="36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40691"/>
    <w:rPr>
      <w:color w:val="5F5F5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738B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7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agoli@gbinsid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\AppData\Roaming\Microsoft\Templates\Curriculu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C0E222A26246DAAA575A88285CF3F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3594C4-B32D-437A-B558-7DF33DB64ED4}"/>
      </w:docPartPr>
      <w:docPartBody>
        <w:p w:rsidR="00C8665E" w:rsidRDefault="00750820">
          <w:pPr>
            <w:pStyle w:val="39C0E222A26246DAAA575A88285CF3FA"/>
          </w:pPr>
          <w:r>
            <w:rPr>
              <w:rStyle w:val="Testosegnaposto"/>
            </w:rPr>
            <w:t>Immettere le informazioni che si desidera ripetere, inclusi altri controlli contenuto. È anche possibile inserire questo controllo intorno alle righe di tabella per ripetere parti della tabella.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20"/>
    <w:rsid w:val="005347CC"/>
    <w:rsid w:val="00750820"/>
    <w:rsid w:val="00C8665E"/>
    <w:rsid w:val="00CE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55EDA6942F249F5BC0EBCB30797747F">
    <w:name w:val="A55EDA6942F249F5BC0EBCB30797747F"/>
  </w:style>
  <w:style w:type="paragraph" w:customStyle="1" w:styleId="94EA17058C4342F8A3BFBDB256FC1F15">
    <w:name w:val="94EA17058C4342F8A3BFBDB256FC1F15"/>
  </w:style>
  <w:style w:type="paragraph" w:customStyle="1" w:styleId="B83D7A5597C0464DBD815F59F1E05D11">
    <w:name w:val="B83D7A5597C0464DBD815F59F1E05D11"/>
  </w:style>
  <w:style w:type="paragraph" w:customStyle="1" w:styleId="B7CF317972D0461E973D073A02031ECB">
    <w:name w:val="B7CF317972D0461E973D073A02031ECB"/>
  </w:style>
  <w:style w:type="paragraph" w:customStyle="1" w:styleId="81783834E7BD42E6A9A8098BFBF8E4A0">
    <w:name w:val="81783834E7BD42E6A9A8098BFBF8E4A0"/>
  </w:style>
  <w:style w:type="paragraph" w:customStyle="1" w:styleId="5152D6B9B8194D548EF0929C7A15EB54">
    <w:name w:val="5152D6B9B8194D548EF0929C7A15EB54"/>
  </w:style>
  <w:style w:type="character" w:styleId="Testosegnaposto">
    <w:name w:val="Placeholder Text"/>
    <w:basedOn w:val="Carpredefinitoparagrafo"/>
    <w:uiPriority w:val="99"/>
    <w:semiHidden/>
    <w:rsid w:val="00750820"/>
    <w:rPr>
      <w:color w:val="808080"/>
    </w:rPr>
  </w:style>
  <w:style w:type="paragraph" w:customStyle="1" w:styleId="39C0E222A26246DAAA575A88285CF3FA">
    <w:name w:val="39C0E222A26246DAAA575A88285CF3FA"/>
  </w:style>
  <w:style w:type="paragraph" w:customStyle="1" w:styleId="1DEB58BD35354E348C4F18BEB6B17D57">
    <w:name w:val="1DEB58BD35354E348C4F18BEB6B17D57"/>
  </w:style>
  <w:style w:type="paragraph" w:customStyle="1" w:styleId="422B0931207147C0A11BA626A242CF5A">
    <w:name w:val="422B0931207147C0A11BA626A242CF5A"/>
  </w:style>
  <w:style w:type="paragraph" w:customStyle="1" w:styleId="94431BF95AA24D65A6C3B115F1A9059F">
    <w:name w:val="94431BF95AA24D65A6C3B115F1A9059F"/>
  </w:style>
  <w:style w:type="character" w:styleId="Enfasicorsivo">
    <w:name w:val="Emphasis"/>
    <w:basedOn w:val="Carpredefinitoparagrafo"/>
    <w:uiPriority w:val="2"/>
    <w:unhideWhenUsed/>
    <w:qFormat/>
    <w:rPr>
      <w:i/>
      <w:iCs/>
      <w:color w:val="404040" w:themeColor="text1" w:themeTint="BF"/>
    </w:rPr>
  </w:style>
  <w:style w:type="paragraph" w:customStyle="1" w:styleId="3F1DF14D5EBD40C58D95FA340160BBE9">
    <w:name w:val="3F1DF14D5EBD40C58D95FA340160BBE9"/>
  </w:style>
  <w:style w:type="paragraph" w:customStyle="1" w:styleId="4DB796847165404691D0B5FA01A992F8">
    <w:name w:val="4DB796847165404691D0B5FA01A992F8"/>
  </w:style>
  <w:style w:type="paragraph" w:customStyle="1" w:styleId="35942B20EBC34577B27390EBBD160E49">
    <w:name w:val="35942B20EBC34577B27390EBBD160E49"/>
  </w:style>
  <w:style w:type="paragraph" w:customStyle="1" w:styleId="C6273708577D4F24AFCC171583DFA889">
    <w:name w:val="C6273708577D4F24AFCC171583DFA889"/>
  </w:style>
  <w:style w:type="paragraph" w:customStyle="1" w:styleId="F29BCFC4037D49E285C90056A764B7D6">
    <w:name w:val="F29BCFC4037D49E285C90056A764B7D6"/>
    <w:rsid w:val="00750820"/>
  </w:style>
  <w:style w:type="paragraph" w:customStyle="1" w:styleId="4C771B352E8846D088A1CB5727A21169">
    <w:name w:val="4C771B352E8846D088A1CB5727A21169"/>
    <w:rsid w:val="00750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Curriculum.dotx</Template>
  <TotalTime>80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</dc:creator>
  <cp:keywords/>
  <cp:lastModifiedBy>Roberto Gambuzzi</cp:lastModifiedBy>
  <cp:revision>14</cp:revision>
  <dcterms:created xsi:type="dcterms:W3CDTF">2015-07-09T06:52:00Z</dcterms:created>
  <dcterms:modified xsi:type="dcterms:W3CDTF">2015-09-10T08:34:00Z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